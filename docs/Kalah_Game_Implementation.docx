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Post Title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E82818" w:rsidRDefault="001A15C6">
              <w:pPr>
                <w:pStyle w:val="Publishwithline"/>
              </w:pPr>
              <w:r>
                <w:t>Assignment: Kalah Game</w:t>
              </w:r>
            </w:p>
          </w:sdtContent>
        </w:sdt>
        <w:p w:rsidR="00E82818" w:rsidRDefault="00E82818">
          <w:pPr>
            <w:pStyle w:val="underline"/>
          </w:pPr>
        </w:p>
        <w:p w:rsidR="00E82818" w:rsidRDefault="00E92B09">
          <w:pPr>
            <w:pStyle w:val="PadderBetweenControlandBody"/>
          </w:pPr>
        </w:p>
      </w:sdtContent>
    </w:sdt>
    <w:p w:rsidR="001A15C6" w:rsidRPr="004E49D1" w:rsidRDefault="00D97857" w:rsidP="001A15C6">
      <w:pPr>
        <w:rPr>
          <w:b/>
        </w:rPr>
      </w:pPr>
      <w:r>
        <w:rPr>
          <w:b/>
        </w:rPr>
        <w:t xml:space="preserve">Application </w:t>
      </w:r>
      <w:r w:rsidR="001A15C6" w:rsidRPr="004E49D1">
        <w:rPr>
          <w:b/>
        </w:rPr>
        <w:t>Requirement:</w:t>
      </w:r>
    </w:p>
    <w:p w:rsidR="001A15C6" w:rsidRDefault="00D97857" w:rsidP="00D97857">
      <w:pPr>
        <w:pStyle w:val="ListParagraph"/>
        <w:numPr>
          <w:ilvl w:val="0"/>
          <w:numId w:val="1"/>
        </w:numPr>
      </w:pPr>
      <w:r>
        <w:t>Kalah web application with Java8 And Spring rest controller</w:t>
      </w:r>
    </w:p>
    <w:p w:rsidR="00D97857" w:rsidRDefault="00D97857" w:rsidP="00D97857">
      <w:pPr>
        <w:pStyle w:val="ListParagraph"/>
        <w:numPr>
          <w:ilvl w:val="0"/>
          <w:numId w:val="1"/>
        </w:numPr>
      </w:pPr>
      <w:r>
        <w:t xml:space="preserve">User interface </w:t>
      </w:r>
      <w:r w:rsidR="006F27F8">
        <w:t xml:space="preserve">with Angular JS and bootstrap </w:t>
      </w:r>
      <w:r>
        <w:t>for Kalah Game</w:t>
      </w:r>
    </w:p>
    <w:p w:rsidR="00D97857" w:rsidRDefault="00D97857" w:rsidP="00D97857">
      <w:pPr>
        <w:pStyle w:val="ListParagraph"/>
        <w:numPr>
          <w:ilvl w:val="0"/>
          <w:numId w:val="1"/>
        </w:numPr>
      </w:pPr>
      <w:r>
        <w:t>Write down Junit test cases to test functionality</w:t>
      </w:r>
    </w:p>
    <w:p w:rsidR="00D97857" w:rsidRDefault="00D97857" w:rsidP="00D97857">
      <w:pPr>
        <w:pStyle w:val="ListParagraph"/>
        <w:numPr>
          <w:ilvl w:val="0"/>
          <w:numId w:val="1"/>
        </w:numPr>
      </w:pPr>
      <w:r>
        <w:t>Use Maven to build war file</w:t>
      </w:r>
    </w:p>
    <w:p w:rsidR="00D97857" w:rsidRDefault="00D97857" w:rsidP="00D97857">
      <w:pPr>
        <w:pStyle w:val="ListParagraph"/>
        <w:numPr>
          <w:ilvl w:val="0"/>
          <w:numId w:val="1"/>
        </w:numPr>
      </w:pPr>
      <w:r>
        <w:t xml:space="preserve">Use Apache Tomcat server to deploy Kalah web application </w:t>
      </w:r>
    </w:p>
    <w:p w:rsidR="009F669D" w:rsidRDefault="009F669D" w:rsidP="009F669D">
      <w:pPr>
        <w:pStyle w:val="ListParagraph"/>
      </w:pPr>
    </w:p>
    <w:p w:rsidR="006452F5" w:rsidRDefault="006452F5" w:rsidP="009F669D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8545"/>
      </w:tblGrid>
      <w:tr w:rsidR="009730A0" w:rsidRPr="00636936" w:rsidTr="005A4434">
        <w:tc>
          <w:tcPr>
            <w:tcW w:w="9350" w:type="dxa"/>
            <w:gridSpan w:val="2"/>
            <w:shd w:val="clear" w:color="auto" w:fill="E7E6E6" w:themeFill="background2"/>
          </w:tcPr>
          <w:p w:rsidR="009730A0" w:rsidRPr="00636936" w:rsidRDefault="009730A0" w:rsidP="00BF3E47">
            <w:r w:rsidRPr="003C2A2B">
              <w:rPr>
                <w:b/>
              </w:rPr>
              <w:t>Tech Stack:</w:t>
            </w:r>
          </w:p>
        </w:tc>
      </w:tr>
      <w:tr w:rsidR="009730A0" w:rsidRPr="00636936" w:rsidTr="008C18DE">
        <w:tc>
          <w:tcPr>
            <w:tcW w:w="805" w:type="dxa"/>
            <w:shd w:val="clear" w:color="auto" w:fill="ED7D31" w:themeFill="accent2"/>
          </w:tcPr>
          <w:p w:rsidR="009730A0" w:rsidRPr="00C02755" w:rsidRDefault="00791E96" w:rsidP="00BF3E47">
            <w:pPr>
              <w:rPr>
                <w:b/>
              </w:rPr>
            </w:pPr>
            <w:r w:rsidRPr="00C02755">
              <w:rPr>
                <w:b/>
              </w:rPr>
              <w:t>Sr. No</w:t>
            </w:r>
          </w:p>
        </w:tc>
        <w:tc>
          <w:tcPr>
            <w:tcW w:w="8545" w:type="dxa"/>
            <w:shd w:val="clear" w:color="auto" w:fill="ED7D31" w:themeFill="accent2"/>
          </w:tcPr>
          <w:p w:rsidR="009730A0" w:rsidRPr="00C02755" w:rsidRDefault="00791E96" w:rsidP="00BF3E47">
            <w:pPr>
              <w:rPr>
                <w:b/>
              </w:rPr>
            </w:pPr>
            <w:r w:rsidRPr="00C02755">
              <w:rPr>
                <w:b/>
              </w:rPr>
              <w:t>Technical stack</w:t>
            </w:r>
          </w:p>
        </w:tc>
      </w:tr>
      <w:tr w:rsidR="009730A0" w:rsidRPr="00636936" w:rsidTr="00791E96">
        <w:tc>
          <w:tcPr>
            <w:tcW w:w="805" w:type="dxa"/>
          </w:tcPr>
          <w:p w:rsidR="009730A0" w:rsidRPr="00636936" w:rsidRDefault="009730A0" w:rsidP="00BF3E47">
            <w:r>
              <w:t>1</w:t>
            </w:r>
          </w:p>
        </w:tc>
        <w:tc>
          <w:tcPr>
            <w:tcW w:w="8545" w:type="dxa"/>
          </w:tcPr>
          <w:p w:rsidR="009730A0" w:rsidRPr="00636936" w:rsidRDefault="009730A0" w:rsidP="00BF3E47">
            <w:r w:rsidRPr="00636936">
              <w:t xml:space="preserve">Java 1.8 </w:t>
            </w:r>
          </w:p>
        </w:tc>
      </w:tr>
      <w:tr w:rsidR="009730A0" w:rsidRPr="00636936" w:rsidTr="00791E96">
        <w:tc>
          <w:tcPr>
            <w:tcW w:w="805" w:type="dxa"/>
          </w:tcPr>
          <w:p w:rsidR="009730A0" w:rsidRPr="00636936" w:rsidRDefault="009730A0" w:rsidP="00BF3E47">
            <w:r>
              <w:t>2</w:t>
            </w:r>
          </w:p>
        </w:tc>
        <w:tc>
          <w:tcPr>
            <w:tcW w:w="8545" w:type="dxa"/>
          </w:tcPr>
          <w:p w:rsidR="009730A0" w:rsidRPr="00636936" w:rsidRDefault="009730A0" w:rsidP="00BF3E47">
            <w:r w:rsidRPr="00636936">
              <w:t>Spring 4</w:t>
            </w:r>
          </w:p>
        </w:tc>
      </w:tr>
      <w:tr w:rsidR="009730A0" w:rsidRPr="00636936" w:rsidTr="00791E96">
        <w:tc>
          <w:tcPr>
            <w:tcW w:w="805" w:type="dxa"/>
          </w:tcPr>
          <w:p w:rsidR="009730A0" w:rsidRPr="00636936" w:rsidRDefault="009730A0" w:rsidP="00BF3E47">
            <w:r>
              <w:t>3</w:t>
            </w:r>
          </w:p>
        </w:tc>
        <w:tc>
          <w:tcPr>
            <w:tcW w:w="8545" w:type="dxa"/>
          </w:tcPr>
          <w:p w:rsidR="009730A0" w:rsidRPr="00636936" w:rsidRDefault="009730A0" w:rsidP="00BF3E47">
            <w:r w:rsidRPr="00636936">
              <w:t xml:space="preserve">Maven </w:t>
            </w:r>
          </w:p>
        </w:tc>
      </w:tr>
      <w:tr w:rsidR="009730A0" w:rsidRPr="00636936" w:rsidTr="00791E96">
        <w:tc>
          <w:tcPr>
            <w:tcW w:w="805" w:type="dxa"/>
          </w:tcPr>
          <w:p w:rsidR="009730A0" w:rsidRPr="00636936" w:rsidRDefault="009730A0" w:rsidP="00BF3E47">
            <w:r>
              <w:t>4</w:t>
            </w:r>
          </w:p>
        </w:tc>
        <w:tc>
          <w:tcPr>
            <w:tcW w:w="8545" w:type="dxa"/>
          </w:tcPr>
          <w:p w:rsidR="009730A0" w:rsidRPr="00636936" w:rsidRDefault="009730A0" w:rsidP="00BF3E47">
            <w:r w:rsidRPr="00636936">
              <w:t xml:space="preserve">Angular </w:t>
            </w:r>
            <w:proofErr w:type="spellStart"/>
            <w:r w:rsidRPr="00636936">
              <w:t>js</w:t>
            </w:r>
            <w:proofErr w:type="spellEnd"/>
            <w:r w:rsidRPr="00636936">
              <w:t xml:space="preserve"> </w:t>
            </w:r>
          </w:p>
        </w:tc>
      </w:tr>
      <w:tr w:rsidR="009730A0" w:rsidRPr="00636936" w:rsidTr="00791E96">
        <w:tc>
          <w:tcPr>
            <w:tcW w:w="805" w:type="dxa"/>
          </w:tcPr>
          <w:p w:rsidR="009730A0" w:rsidRPr="00636936" w:rsidRDefault="009730A0" w:rsidP="00BF3E47">
            <w:r>
              <w:t>5</w:t>
            </w:r>
          </w:p>
        </w:tc>
        <w:tc>
          <w:tcPr>
            <w:tcW w:w="8545" w:type="dxa"/>
          </w:tcPr>
          <w:p w:rsidR="009730A0" w:rsidRPr="00636936" w:rsidRDefault="009730A0" w:rsidP="00BF3E47">
            <w:r w:rsidRPr="00636936">
              <w:t>Bootstrap 3</w:t>
            </w:r>
          </w:p>
        </w:tc>
      </w:tr>
      <w:tr w:rsidR="009730A0" w:rsidRPr="00636936" w:rsidTr="00791E96">
        <w:tc>
          <w:tcPr>
            <w:tcW w:w="805" w:type="dxa"/>
          </w:tcPr>
          <w:p w:rsidR="009730A0" w:rsidRPr="00636936" w:rsidRDefault="009730A0" w:rsidP="00BF3E47">
            <w:r>
              <w:t>6</w:t>
            </w:r>
          </w:p>
        </w:tc>
        <w:tc>
          <w:tcPr>
            <w:tcW w:w="8545" w:type="dxa"/>
          </w:tcPr>
          <w:p w:rsidR="009730A0" w:rsidRPr="00636936" w:rsidRDefault="009730A0" w:rsidP="00BF3E47">
            <w:r w:rsidRPr="00636936">
              <w:t>Apache Tomcat 8</w:t>
            </w:r>
          </w:p>
        </w:tc>
      </w:tr>
    </w:tbl>
    <w:p w:rsidR="00B151AA" w:rsidRDefault="00B151AA" w:rsidP="001A15C6"/>
    <w:p w:rsidR="006452F5" w:rsidRDefault="006452F5" w:rsidP="001A15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6"/>
        <w:gridCol w:w="7119"/>
        <w:gridCol w:w="1435"/>
      </w:tblGrid>
      <w:tr w:rsidR="00FC2C08" w:rsidRPr="00F319F1" w:rsidTr="00FC2C08">
        <w:tc>
          <w:tcPr>
            <w:tcW w:w="9350" w:type="dxa"/>
            <w:gridSpan w:val="3"/>
            <w:shd w:val="clear" w:color="auto" w:fill="E7E6E6" w:themeFill="background2"/>
          </w:tcPr>
          <w:p w:rsidR="00FC2C08" w:rsidRPr="00C02755" w:rsidRDefault="00FC2C08" w:rsidP="00E477AA">
            <w:pPr>
              <w:rPr>
                <w:b/>
              </w:rPr>
            </w:pPr>
            <w:r w:rsidRPr="003C2A2B">
              <w:rPr>
                <w:b/>
              </w:rPr>
              <w:t>Implementation Steps and Efforts</w:t>
            </w:r>
          </w:p>
        </w:tc>
      </w:tr>
      <w:tr w:rsidR="000718A1" w:rsidRPr="00F319F1" w:rsidTr="00E969D4">
        <w:tc>
          <w:tcPr>
            <w:tcW w:w="796" w:type="dxa"/>
            <w:shd w:val="clear" w:color="auto" w:fill="ED7D31" w:themeFill="accent2"/>
          </w:tcPr>
          <w:p w:rsidR="000718A1" w:rsidRPr="00C02755" w:rsidRDefault="000718A1" w:rsidP="00E477AA">
            <w:pPr>
              <w:rPr>
                <w:b/>
              </w:rPr>
            </w:pPr>
            <w:r w:rsidRPr="00C02755">
              <w:rPr>
                <w:b/>
              </w:rPr>
              <w:t>Sr. No</w:t>
            </w:r>
          </w:p>
        </w:tc>
        <w:tc>
          <w:tcPr>
            <w:tcW w:w="7119" w:type="dxa"/>
            <w:shd w:val="clear" w:color="auto" w:fill="ED7D31" w:themeFill="accent2"/>
          </w:tcPr>
          <w:p w:rsidR="000718A1" w:rsidRPr="00C02755" w:rsidRDefault="000718A1" w:rsidP="00E477AA">
            <w:pPr>
              <w:rPr>
                <w:b/>
              </w:rPr>
            </w:pPr>
            <w:r w:rsidRPr="00C02755">
              <w:rPr>
                <w:b/>
              </w:rPr>
              <w:t>Task</w:t>
            </w:r>
          </w:p>
        </w:tc>
        <w:tc>
          <w:tcPr>
            <w:tcW w:w="1435" w:type="dxa"/>
            <w:shd w:val="clear" w:color="auto" w:fill="ED7D31" w:themeFill="accent2"/>
          </w:tcPr>
          <w:p w:rsidR="000718A1" w:rsidRPr="00C02755" w:rsidRDefault="00B21804" w:rsidP="00E477AA">
            <w:pPr>
              <w:rPr>
                <w:b/>
              </w:rPr>
            </w:pPr>
            <w:r w:rsidRPr="00C02755">
              <w:rPr>
                <w:b/>
              </w:rPr>
              <w:t>Efforts in Hr.</w:t>
            </w:r>
          </w:p>
        </w:tc>
      </w:tr>
      <w:tr w:rsidR="000718A1" w:rsidRPr="00F319F1" w:rsidTr="00571CC7">
        <w:tc>
          <w:tcPr>
            <w:tcW w:w="796" w:type="dxa"/>
          </w:tcPr>
          <w:p w:rsidR="000718A1" w:rsidRPr="00F319F1" w:rsidRDefault="000718A1" w:rsidP="00E477AA">
            <w:r>
              <w:t>1</w:t>
            </w:r>
          </w:p>
        </w:tc>
        <w:tc>
          <w:tcPr>
            <w:tcW w:w="7119" w:type="dxa"/>
          </w:tcPr>
          <w:p w:rsidR="000718A1" w:rsidRPr="00F319F1" w:rsidRDefault="000718A1" w:rsidP="00E477AA">
            <w:r w:rsidRPr="00F319F1">
              <w:t xml:space="preserve">Requirement Analysis </w:t>
            </w:r>
            <w:r w:rsidRPr="00F319F1">
              <w:tab/>
            </w:r>
            <w:r w:rsidRPr="00F319F1">
              <w:tab/>
            </w:r>
            <w:r w:rsidRPr="00F319F1">
              <w:tab/>
            </w:r>
            <w:r w:rsidRPr="00F319F1">
              <w:tab/>
            </w:r>
            <w:r w:rsidRPr="00F319F1">
              <w:tab/>
            </w:r>
            <w:r w:rsidRPr="00F319F1">
              <w:tab/>
            </w:r>
          </w:p>
        </w:tc>
        <w:tc>
          <w:tcPr>
            <w:tcW w:w="1435" w:type="dxa"/>
          </w:tcPr>
          <w:p w:rsidR="000718A1" w:rsidRPr="00F319F1" w:rsidRDefault="000718A1" w:rsidP="000718A1">
            <w:pPr>
              <w:jc w:val="center"/>
            </w:pPr>
            <w:r>
              <w:t>2</w:t>
            </w:r>
          </w:p>
        </w:tc>
      </w:tr>
      <w:tr w:rsidR="000718A1" w:rsidRPr="00F319F1" w:rsidTr="00571CC7">
        <w:trPr>
          <w:trHeight w:val="350"/>
        </w:trPr>
        <w:tc>
          <w:tcPr>
            <w:tcW w:w="796" w:type="dxa"/>
          </w:tcPr>
          <w:p w:rsidR="000718A1" w:rsidRPr="00F319F1" w:rsidRDefault="000718A1" w:rsidP="00E477AA">
            <w:r>
              <w:t>2</w:t>
            </w:r>
          </w:p>
        </w:tc>
        <w:tc>
          <w:tcPr>
            <w:tcW w:w="7119" w:type="dxa"/>
          </w:tcPr>
          <w:p w:rsidR="000718A1" w:rsidRPr="00F319F1" w:rsidRDefault="000718A1" w:rsidP="00E477AA">
            <w:r w:rsidRPr="00F319F1">
              <w:t xml:space="preserve">Project Design </w:t>
            </w:r>
            <w:r w:rsidRPr="00F319F1">
              <w:tab/>
            </w:r>
            <w:r w:rsidRPr="00F319F1">
              <w:tab/>
            </w:r>
            <w:r w:rsidRPr="00F319F1">
              <w:tab/>
            </w:r>
            <w:r w:rsidRPr="00F319F1">
              <w:tab/>
            </w:r>
            <w:r w:rsidRPr="00F319F1">
              <w:tab/>
            </w:r>
            <w:r w:rsidRPr="00F319F1">
              <w:tab/>
            </w:r>
            <w:r w:rsidRPr="00F319F1">
              <w:tab/>
            </w:r>
            <w:r w:rsidRPr="00F319F1">
              <w:tab/>
            </w:r>
          </w:p>
        </w:tc>
        <w:tc>
          <w:tcPr>
            <w:tcW w:w="1435" w:type="dxa"/>
          </w:tcPr>
          <w:p w:rsidR="000718A1" w:rsidRPr="00F319F1" w:rsidRDefault="000718A1" w:rsidP="000718A1">
            <w:pPr>
              <w:jc w:val="center"/>
            </w:pPr>
            <w:r>
              <w:t>2</w:t>
            </w:r>
          </w:p>
        </w:tc>
      </w:tr>
      <w:tr w:rsidR="000718A1" w:rsidRPr="00F319F1" w:rsidTr="00571CC7">
        <w:trPr>
          <w:trHeight w:val="620"/>
        </w:trPr>
        <w:tc>
          <w:tcPr>
            <w:tcW w:w="796" w:type="dxa"/>
          </w:tcPr>
          <w:p w:rsidR="000718A1" w:rsidRPr="00F319F1" w:rsidRDefault="000718A1" w:rsidP="000718A1">
            <w:r>
              <w:t>3</w:t>
            </w:r>
          </w:p>
        </w:tc>
        <w:tc>
          <w:tcPr>
            <w:tcW w:w="7119" w:type="dxa"/>
          </w:tcPr>
          <w:p w:rsidR="000718A1" w:rsidRPr="00F319F1" w:rsidRDefault="000718A1" w:rsidP="000718A1">
            <w:r w:rsidRPr="00F319F1">
              <w:t xml:space="preserve">Environment Setup - Initial Kalah Application environment setup with Java 1.8 + Spring Rest Controller + </w:t>
            </w:r>
            <w:r>
              <w:t>Maven + Angular JS + Bootstrap + Junit Test Cases Implemented Spring framework + Junit</w:t>
            </w:r>
          </w:p>
        </w:tc>
        <w:tc>
          <w:tcPr>
            <w:tcW w:w="1435" w:type="dxa"/>
          </w:tcPr>
          <w:p w:rsidR="000718A1" w:rsidRPr="00F319F1" w:rsidRDefault="000718A1" w:rsidP="000718A1">
            <w:pPr>
              <w:jc w:val="center"/>
            </w:pPr>
            <w:r>
              <w:t>2</w:t>
            </w:r>
          </w:p>
        </w:tc>
      </w:tr>
      <w:tr w:rsidR="000718A1" w:rsidRPr="00F319F1" w:rsidTr="00571CC7">
        <w:tc>
          <w:tcPr>
            <w:tcW w:w="796" w:type="dxa"/>
          </w:tcPr>
          <w:p w:rsidR="000718A1" w:rsidRPr="00F319F1" w:rsidRDefault="000718A1" w:rsidP="00E477AA">
            <w:r>
              <w:t>4</w:t>
            </w:r>
          </w:p>
        </w:tc>
        <w:tc>
          <w:tcPr>
            <w:tcW w:w="7119" w:type="dxa"/>
          </w:tcPr>
          <w:p w:rsidR="000718A1" w:rsidRPr="00F319F1" w:rsidRDefault="000718A1" w:rsidP="00E477AA">
            <w:r w:rsidRPr="00F319F1">
              <w:t xml:space="preserve">Implementation - Kalah Game Rules   </w:t>
            </w:r>
          </w:p>
        </w:tc>
        <w:tc>
          <w:tcPr>
            <w:tcW w:w="1435" w:type="dxa"/>
          </w:tcPr>
          <w:p w:rsidR="000718A1" w:rsidRPr="00F319F1" w:rsidRDefault="000718A1" w:rsidP="000718A1">
            <w:pPr>
              <w:jc w:val="center"/>
            </w:pPr>
            <w:r>
              <w:t>2</w:t>
            </w:r>
          </w:p>
        </w:tc>
      </w:tr>
      <w:tr w:rsidR="000718A1" w:rsidRPr="00F319F1" w:rsidTr="00571CC7">
        <w:tc>
          <w:tcPr>
            <w:tcW w:w="796" w:type="dxa"/>
          </w:tcPr>
          <w:p w:rsidR="000718A1" w:rsidRPr="00F319F1" w:rsidRDefault="000718A1" w:rsidP="00E477AA">
            <w:r>
              <w:t>5</w:t>
            </w:r>
          </w:p>
        </w:tc>
        <w:tc>
          <w:tcPr>
            <w:tcW w:w="7119" w:type="dxa"/>
          </w:tcPr>
          <w:p w:rsidR="000718A1" w:rsidRPr="00F319F1" w:rsidRDefault="000718A1" w:rsidP="00E477AA">
            <w:r w:rsidRPr="00F319F1">
              <w:t xml:space="preserve">Kalah Service Implementation - Initialization of game   </w:t>
            </w:r>
          </w:p>
        </w:tc>
        <w:tc>
          <w:tcPr>
            <w:tcW w:w="1435" w:type="dxa"/>
          </w:tcPr>
          <w:p w:rsidR="000718A1" w:rsidRPr="00F319F1" w:rsidRDefault="000718A1" w:rsidP="000718A1">
            <w:pPr>
              <w:jc w:val="center"/>
            </w:pPr>
            <w:r>
              <w:t>2</w:t>
            </w:r>
          </w:p>
        </w:tc>
      </w:tr>
      <w:tr w:rsidR="000718A1" w:rsidRPr="00F319F1" w:rsidTr="00571CC7">
        <w:tc>
          <w:tcPr>
            <w:tcW w:w="796" w:type="dxa"/>
          </w:tcPr>
          <w:p w:rsidR="000718A1" w:rsidRPr="00F319F1" w:rsidRDefault="000718A1" w:rsidP="00E477AA">
            <w:r>
              <w:t>6</w:t>
            </w:r>
          </w:p>
        </w:tc>
        <w:tc>
          <w:tcPr>
            <w:tcW w:w="7119" w:type="dxa"/>
          </w:tcPr>
          <w:p w:rsidR="000718A1" w:rsidRPr="00F319F1" w:rsidRDefault="000718A1" w:rsidP="00E477AA">
            <w:r w:rsidRPr="00F319F1">
              <w:t xml:space="preserve">Kalah Service Implementation - Move stones for current selected pit.  </w:t>
            </w:r>
          </w:p>
        </w:tc>
        <w:tc>
          <w:tcPr>
            <w:tcW w:w="1435" w:type="dxa"/>
          </w:tcPr>
          <w:p w:rsidR="000718A1" w:rsidRPr="00F319F1" w:rsidRDefault="000718A1" w:rsidP="000718A1">
            <w:pPr>
              <w:jc w:val="center"/>
            </w:pPr>
            <w:r>
              <w:t>1</w:t>
            </w:r>
          </w:p>
        </w:tc>
      </w:tr>
      <w:tr w:rsidR="000718A1" w:rsidRPr="00F319F1" w:rsidTr="00571CC7">
        <w:tc>
          <w:tcPr>
            <w:tcW w:w="796" w:type="dxa"/>
          </w:tcPr>
          <w:p w:rsidR="000718A1" w:rsidRPr="00F319F1" w:rsidRDefault="000718A1" w:rsidP="00E477AA">
            <w:r>
              <w:t>7</w:t>
            </w:r>
          </w:p>
        </w:tc>
        <w:tc>
          <w:tcPr>
            <w:tcW w:w="7119" w:type="dxa"/>
          </w:tcPr>
          <w:p w:rsidR="000718A1" w:rsidRPr="00F319F1" w:rsidRDefault="000718A1" w:rsidP="00E477AA">
            <w:r w:rsidRPr="00F319F1">
              <w:t xml:space="preserve">Kalah Validations Implementation   </w:t>
            </w:r>
          </w:p>
        </w:tc>
        <w:tc>
          <w:tcPr>
            <w:tcW w:w="1435" w:type="dxa"/>
          </w:tcPr>
          <w:p w:rsidR="000718A1" w:rsidRPr="00F319F1" w:rsidRDefault="000718A1" w:rsidP="000718A1">
            <w:pPr>
              <w:jc w:val="center"/>
            </w:pPr>
            <w:r>
              <w:t>1</w:t>
            </w:r>
          </w:p>
        </w:tc>
      </w:tr>
      <w:tr w:rsidR="000718A1" w:rsidRPr="00F319F1" w:rsidTr="00571CC7">
        <w:tc>
          <w:tcPr>
            <w:tcW w:w="796" w:type="dxa"/>
          </w:tcPr>
          <w:p w:rsidR="000718A1" w:rsidRPr="00F319F1" w:rsidRDefault="000718A1" w:rsidP="00E477AA">
            <w:r>
              <w:t>8</w:t>
            </w:r>
          </w:p>
        </w:tc>
        <w:tc>
          <w:tcPr>
            <w:tcW w:w="7119" w:type="dxa"/>
          </w:tcPr>
          <w:p w:rsidR="000718A1" w:rsidRPr="00F319F1" w:rsidRDefault="000718A1" w:rsidP="00E477AA">
            <w:r w:rsidRPr="00F319F1">
              <w:t xml:space="preserve">UI design and Implementation </w:t>
            </w:r>
          </w:p>
        </w:tc>
        <w:tc>
          <w:tcPr>
            <w:tcW w:w="1435" w:type="dxa"/>
          </w:tcPr>
          <w:p w:rsidR="000718A1" w:rsidRPr="00F319F1" w:rsidRDefault="000718A1" w:rsidP="000718A1">
            <w:pPr>
              <w:jc w:val="center"/>
            </w:pPr>
            <w:r>
              <w:t>2</w:t>
            </w:r>
          </w:p>
        </w:tc>
      </w:tr>
      <w:tr w:rsidR="000718A1" w:rsidRPr="00F319F1" w:rsidTr="00571CC7">
        <w:tc>
          <w:tcPr>
            <w:tcW w:w="796" w:type="dxa"/>
          </w:tcPr>
          <w:p w:rsidR="000718A1" w:rsidRPr="00F319F1" w:rsidRDefault="000718A1" w:rsidP="00E477AA">
            <w:r>
              <w:t>9</w:t>
            </w:r>
          </w:p>
        </w:tc>
        <w:tc>
          <w:tcPr>
            <w:tcW w:w="7119" w:type="dxa"/>
          </w:tcPr>
          <w:p w:rsidR="000718A1" w:rsidRPr="00F319F1" w:rsidRDefault="000718A1" w:rsidP="00E477AA">
            <w:r w:rsidRPr="00F319F1">
              <w:t xml:space="preserve">UI Testing  </w:t>
            </w:r>
          </w:p>
        </w:tc>
        <w:tc>
          <w:tcPr>
            <w:tcW w:w="1435" w:type="dxa"/>
          </w:tcPr>
          <w:p w:rsidR="000718A1" w:rsidRPr="00F319F1" w:rsidRDefault="000718A1" w:rsidP="000718A1">
            <w:pPr>
              <w:jc w:val="center"/>
            </w:pPr>
            <w:r>
              <w:t>0.5</w:t>
            </w:r>
          </w:p>
        </w:tc>
      </w:tr>
      <w:tr w:rsidR="000718A1" w:rsidRPr="00F319F1" w:rsidTr="00571CC7">
        <w:tc>
          <w:tcPr>
            <w:tcW w:w="796" w:type="dxa"/>
          </w:tcPr>
          <w:p w:rsidR="000718A1" w:rsidRPr="00F319F1" w:rsidRDefault="000718A1" w:rsidP="00E477AA">
            <w:r>
              <w:t>10</w:t>
            </w:r>
          </w:p>
        </w:tc>
        <w:tc>
          <w:tcPr>
            <w:tcW w:w="7119" w:type="dxa"/>
          </w:tcPr>
          <w:p w:rsidR="000718A1" w:rsidRPr="00F319F1" w:rsidRDefault="005C0E63" w:rsidP="00E477AA">
            <w:r>
              <w:t>Documentation and Build &amp;</w:t>
            </w:r>
            <w:r w:rsidR="000718A1" w:rsidRPr="00F319F1">
              <w:t xml:space="preserve"> Deployment</w:t>
            </w:r>
          </w:p>
        </w:tc>
        <w:tc>
          <w:tcPr>
            <w:tcW w:w="1435" w:type="dxa"/>
          </w:tcPr>
          <w:p w:rsidR="000718A1" w:rsidRPr="00F319F1" w:rsidRDefault="000718A1" w:rsidP="000718A1">
            <w:pPr>
              <w:jc w:val="center"/>
            </w:pPr>
            <w:r>
              <w:t>0.5</w:t>
            </w:r>
          </w:p>
        </w:tc>
      </w:tr>
      <w:tr w:rsidR="00571CC7" w:rsidRPr="00F319F1" w:rsidTr="0038043E">
        <w:tc>
          <w:tcPr>
            <w:tcW w:w="796" w:type="dxa"/>
            <w:shd w:val="clear" w:color="auto" w:fill="ED7D31" w:themeFill="accent2"/>
          </w:tcPr>
          <w:p w:rsidR="00571CC7" w:rsidRDefault="00571CC7" w:rsidP="00E477AA"/>
        </w:tc>
        <w:tc>
          <w:tcPr>
            <w:tcW w:w="7119" w:type="dxa"/>
            <w:shd w:val="clear" w:color="auto" w:fill="ED7D31" w:themeFill="accent2"/>
          </w:tcPr>
          <w:p w:rsidR="00571CC7" w:rsidRPr="00571CC7" w:rsidRDefault="00571CC7" w:rsidP="00E477AA">
            <w:pPr>
              <w:rPr>
                <w:b/>
              </w:rPr>
            </w:pPr>
            <w:r w:rsidRPr="00571CC7">
              <w:rPr>
                <w:b/>
              </w:rPr>
              <w:t>Total</w:t>
            </w:r>
          </w:p>
        </w:tc>
        <w:tc>
          <w:tcPr>
            <w:tcW w:w="1435" w:type="dxa"/>
            <w:shd w:val="clear" w:color="auto" w:fill="ED7D31" w:themeFill="accent2"/>
          </w:tcPr>
          <w:p w:rsidR="00571CC7" w:rsidRPr="00571CC7" w:rsidRDefault="00571CC7" w:rsidP="000718A1">
            <w:pPr>
              <w:jc w:val="center"/>
              <w:rPr>
                <w:b/>
              </w:rPr>
            </w:pPr>
            <w:r w:rsidRPr="00571CC7">
              <w:rPr>
                <w:b/>
              </w:rPr>
              <w:t>15</w:t>
            </w:r>
          </w:p>
        </w:tc>
      </w:tr>
    </w:tbl>
    <w:p w:rsidR="00D310D8" w:rsidRDefault="00D310D8" w:rsidP="001A15C6"/>
    <w:p w:rsidR="0038280C" w:rsidRDefault="0038280C" w:rsidP="001A15C6"/>
    <w:p w:rsidR="0038280C" w:rsidRDefault="0038280C" w:rsidP="001A15C6"/>
    <w:p w:rsidR="0038280C" w:rsidRDefault="0038280C" w:rsidP="001A15C6"/>
    <w:p w:rsidR="0038280C" w:rsidRDefault="0038280C" w:rsidP="001A15C6"/>
    <w:p w:rsidR="001A15C6" w:rsidRPr="00852D2A" w:rsidRDefault="00AF674A" w:rsidP="001A15C6">
      <w:pPr>
        <w:rPr>
          <w:b/>
        </w:rPr>
      </w:pPr>
      <w:bookmarkStart w:id="0" w:name="_GoBack"/>
      <w:bookmarkEnd w:id="0"/>
      <w:r w:rsidRPr="00852D2A">
        <w:rPr>
          <w:b/>
        </w:rPr>
        <w:lastRenderedPageBreak/>
        <w:t>Applicatio</w:t>
      </w:r>
      <w:r>
        <w:rPr>
          <w:b/>
        </w:rPr>
        <w:t>n</w:t>
      </w:r>
      <w:r w:rsidR="001A15C6" w:rsidRPr="00852D2A">
        <w:rPr>
          <w:b/>
        </w:rPr>
        <w:t xml:space="preserve"> URL:</w:t>
      </w:r>
    </w:p>
    <w:p w:rsidR="001A15C6" w:rsidRDefault="00E92B09" w:rsidP="001A15C6">
      <w:pPr>
        <w:rPr>
          <w:rStyle w:val="Hyperlink"/>
        </w:rPr>
      </w:pPr>
      <w:hyperlink r:id="rId6" w:history="1">
        <w:r w:rsidR="00311D54" w:rsidRPr="0041316A">
          <w:rPr>
            <w:rStyle w:val="Hyperlink"/>
          </w:rPr>
          <w:t>http://localhost:8080/kalah</w:t>
        </w:r>
      </w:hyperlink>
    </w:p>
    <w:p w:rsidR="00B84903" w:rsidRDefault="00EB3360" w:rsidP="001A15C6">
      <w:pPr>
        <w:rPr>
          <w:rStyle w:val="Hyperlink"/>
        </w:rPr>
      </w:pPr>
      <w:r>
        <w:rPr>
          <w:noProof/>
        </w:rPr>
        <w:drawing>
          <wp:inline distT="0" distB="0" distL="0" distR="0" wp14:anchorId="0AABB756" wp14:editId="4954C3E8">
            <wp:extent cx="5916193" cy="28194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387" cy="283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903" w:rsidRDefault="00B84903" w:rsidP="001A15C6"/>
    <w:p w:rsidR="0038280C" w:rsidRDefault="0038280C" w:rsidP="001A15C6"/>
    <w:p w:rsidR="0038280C" w:rsidRDefault="0038280C" w:rsidP="001A15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8455"/>
      </w:tblGrid>
      <w:tr w:rsidR="00D2051E" w:rsidRPr="00636936" w:rsidTr="005C7436">
        <w:tc>
          <w:tcPr>
            <w:tcW w:w="9350" w:type="dxa"/>
            <w:gridSpan w:val="2"/>
            <w:shd w:val="clear" w:color="auto" w:fill="E7E6E6" w:themeFill="background2"/>
          </w:tcPr>
          <w:p w:rsidR="00D2051E" w:rsidRPr="00636936" w:rsidRDefault="00D2051E" w:rsidP="005C7436">
            <w:r>
              <w:rPr>
                <w:b/>
              </w:rPr>
              <w:t>Reference</w:t>
            </w:r>
            <w:r w:rsidRPr="003C2A2B">
              <w:rPr>
                <w:b/>
              </w:rPr>
              <w:t>:</w:t>
            </w:r>
          </w:p>
        </w:tc>
      </w:tr>
      <w:tr w:rsidR="00D2051E" w:rsidRPr="00636936" w:rsidTr="00321C3D">
        <w:tc>
          <w:tcPr>
            <w:tcW w:w="895" w:type="dxa"/>
            <w:shd w:val="clear" w:color="auto" w:fill="ED7D31" w:themeFill="accent2"/>
          </w:tcPr>
          <w:p w:rsidR="00D2051E" w:rsidRPr="00C02755" w:rsidRDefault="00D2051E" w:rsidP="005C7436">
            <w:pPr>
              <w:rPr>
                <w:b/>
              </w:rPr>
            </w:pPr>
            <w:r w:rsidRPr="00C02755">
              <w:rPr>
                <w:b/>
              </w:rPr>
              <w:t>Sr. No</w:t>
            </w:r>
            <w:r w:rsidR="00321C3D">
              <w:rPr>
                <w:b/>
              </w:rPr>
              <w:t>.</w:t>
            </w:r>
          </w:p>
        </w:tc>
        <w:tc>
          <w:tcPr>
            <w:tcW w:w="8455" w:type="dxa"/>
            <w:shd w:val="clear" w:color="auto" w:fill="ED7D31" w:themeFill="accent2"/>
          </w:tcPr>
          <w:p w:rsidR="00D2051E" w:rsidRPr="00C02755" w:rsidRDefault="00AD578F" w:rsidP="005C7436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</w:tr>
      <w:tr w:rsidR="00D2051E" w:rsidRPr="00636936" w:rsidTr="00321C3D">
        <w:tc>
          <w:tcPr>
            <w:tcW w:w="895" w:type="dxa"/>
          </w:tcPr>
          <w:p w:rsidR="00D2051E" w:rsidRPr="00636936" w:rsidRDefault="00D2051E" w:rsidP="005C7436">
            <w:r>
              <w:t>1</w:t>
            </w:r>
          </w:p>
        </w:tc>
        <w:tc>
          <w:tcPr>
            <w:tcW w:w="8455" w:type="dxa"/>
          </w:tcPr>
          <w:p w:rsidR="00D2051E" w:rsidRPr="00636936" w:rsidRDefault="00D2051E" w:rsidP="005C7436">
            <w:r>
              <w:t>https://spring.io/guides/gs/consuming-rest-angularjs/</w:t>
            </w:r>
          </w:p>
        </w:tc>
      </w:tr>
      <w:tr w:rsidR="00D2051E" w:rsidRPr="00636936" w:rsidTr="00321C3D">
        <w:tc>
          <w:tcPr>
            <w:tcW w:w="895" w:type="dxa"/>
          </w:tcPr>
          <w:p w:rsidR="00D2051E" w:rsidRPr="00636936" w:rsidRDefault="00D2051E" w:rsidP="005C7436">
            <w:r>
              <w:t>2</w:t>
            </w:r>
          </w:p>
        </w:tc>
        <w:tc>
          <w:tcPr>
            <w:tcW w:w="8455" w:type="dxa"/>
          </w:tcPr>
          <w:p w:rsidR="00D2051E" w:rsidRPr="00636936" w:rsidRDefault="00D2051E" w:rsidP="005C7436">
            <w:r>
              <w:t>https://dzone.com/articles/putting-java-rest</w:t>
            </w:r>
          </w:p>
        </w:tc>
      </w:tr>
      <w:tr w:rsidR="00D2051E" w:rsidRPr="00636936" w:rsidTr="00321C3D">
        <w:tc>
          <w:tcPr>
            <w:tcW w:w="895" w:type="dxa"/>
          </w:tcPr>
          <w:p w:rsidR="00D2051E" w:rsidRPr="00636936" w:rsidRDefault="00D2051E" w:rsidP="005C7436">
            <w:r>
              <w:t>3</w:t>
            </w:r>
          </w:p>
        </w:tc>
        <w:tc>
          <w:tcPr>
            <w:tcW w:w="8455" w:type="dxa"/>
          </w:tcPr>
          <w:p w:rsidR="00D2051E" w:rsidRPr="00636936" w:rsidRDefault="00D2051E" w:rsidP="005C7436">
            <w:r>
              <w:t>https://spring.io/guides/tutorials/bookmarks/</w:t>
            </w:r>
          </w:p>
        </w:tc>
      </w:tr>
    </w:tbl>
    <w:p w:rsidR="00311D54" w:rsidRDefault="00311D54" w:rsidP="00311D54"/>
    <w:sectPr w:rsidR="00311D5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D2686E"/>
    <w:multiLevelType w:val="hybridMultilevel"/>
    <w:tmpl w:val="C610C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1A15C6"/>
    <w:rsid w:val="000718A1"/>
    <w:rsid w:val="001A15C6"/>
    <w:rsid w:val="00311D54"/>
    <w:rsid w:val="00321C3D"/>
    <w:rsid w:val="00365152"/>
    <w:rsid w:val="0038043E"/>
    <w:rsid w:val="0038280C"/>
    <w:rsid w:val="003A0EC6"/>
    <w:rsid w:val="003C2A2B"/>
    <w:rsid w:val="004E49D1"/>
    <w:rsid w:val="00571CC7"/>
    <w:rsid w:val="005C0E63"/>
    <w:rsid w:val="005E092E"/>
    <w:rsid w:val="00636936"/>
    <w:rsid w:val="006452F5"/>
    <w:rsid w:val="006C63AB"/>
    <w:rsid w:val="006F27F8"/>
    <w:rsid w:val="007209FB"/>
    <w:rsid w:val="00725D90"/>
    <w:rsid w:val="007467E1"/>
    <w:rsid w:val="00791E96"/>
    <w:rsid w:val="00852D2A"/>
    <w:rsid w:val="00875EA3"/>
    <w:rsid w:val="008C18DE"/>
    <w:rsid w:val="008E3A10"/>
    <w:rsid w:val="00903496"/>
    <w:rsid w:val="009730A0"/>
    <w:rsid w:val="009F669D"/>
    <w:rsid w:val="00AD578F"/>
    <w:rsid w:val="00AF674A"/>
    <w:rsid w:val="00B151AA"/>
    <w:rsid w:val="00B21804"/>
    <w:rsid w:val="00B50EA5"/>
    <w:rsid w:val="00B84903"/>
    <w:rsid w:val="00C02755"/>
    <w:rsid w:val="00D2051E"/>
    <w:rsid w:val="00D310D8"/>
    <w:rsid w:val="00D52020"/>
    <w:rsid w:val="00D97857"/>
    <w:rsid w:val="00E76FE0"/>
    <w:rsid w:val="00E82818"/>
    <w:rsid w:val="00E92B09"/>
    <w:rsid w:val="00E969D4"/>
    <w:rsid w:val="00EB3360"/>
    <w:rsid w:val="00F319F1"/>
    <w:rsid w:val="00FC2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F486C"/>
  <w15:docId w15:val="{933C0B67-39F7-4939-B751-428D635EE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table" w:styleId="TableGrid">
    <w:name w:val="Table Grid"/>
    <w:basedOn w:val="TableNormal"/>
    <w:uiPriority w:val="59"/>
    <w:rsid w:val="0063693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1D54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311D54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/kalah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6048B3-8633-4159-BEA6-22F2F313110A}"/>
      </w:docPartPr>
      <w:docPartBody>
        <w:p w:rsidR="00A06ADC" w:rsidRDefault="00A06ADC">
          <w:r w:rsidRPr="00A20560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7A2"/>
    <w:rsid w:val="002A4FD4"/>
    <w:rsid w:val="002F6569"/>
    <w:rsid w:val="00A06ADC"/>
    <w:rsid w:val="00AE1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06AD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Assignment: Kalah Game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2095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 Patil</dc:creator>
  <cp:keywords/>
  <dc:description/>
  <cp:lastModifiedBy>Gopal Patil</cp:lastModifiedBy>
  <cp:revision>39</cp:revision>
  <dcterms:created xsi:type="dcterms:W3CDTF">2017-05-20T06:14:00Z</dcterms:created>
  <dcterms:modified xsi:type="dcterms:W3CDTF">2017-05-21T19:45:00Z</dcterms:modified>
</cp:coreProperties>
</file>